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60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600"/>
        <w:gridCol w:w="720"/>
        <w:gridCol w:w="6840"/>
      </w:tblGrid>
      <w:tr>
        <w:trPr>
          <w:trHeight w:val="1044" w:hRule="atLeast"/>
        </w:trPr>
        <w:tc>
          <w:tcPr>
            <w:tcW w:w="36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</w:tabs>
              <w:jc w:val="center"/>
              <w:rPr/>
            </w:pPr>
            <w:r>
              <w:rPr/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  <w:tc>
          <w:tcPr>
            <w:tcW w:w="6840" w:type="dxa"/>
            <w:tcBorders/>
            <w:vAlign w:val="bottom"/>
          </w:tcPr>
          <w:p>
            <w:pPr>
              <w:pStyle w:val="Title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Sourabh J. Upadhye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Heading3"/>
              <w:widowControl w:val="false"/>
              <w:spacing w:before="240" w:after="12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Profile</w:t>
            </w:r>
          </w:p>
          <w:p>
            <w:pPr>
              <w:pStyle w:val="Normal"/>
              <w:widowControl w:val="false"/>
              <w:pBdr/>
              <w:rPr>
                <w:rFonts w:ascii="DejaVu Sans" w:hAnsi="DejaVu Sans" w:eastAsia="Raleway Thin" w:cs="Raleway Thin"/>
                <w:color w:val="1C1C1C"/>
                <w:sz w:val="20"/>
                <w:szCs w:val="20"/>
              </w:rPr>
            </w:pPr>
            <w:r>
              <w:rPr>
                <w:rFonts w:eastAsia="Raleway Thin" w:cs="Raleway Thin" w:ascii="DejaVu Sans" w:hAnsi="DejaVu Sans"/>
                <w:color w:val="1C1C1C"/>
                <w:sz w:val="20"/>
                <w:szCs w:val="20"/>
              </w:rPr>
              <w:t>Self-motivated, hard-working graduate student with broad foundation in engineering principles. Completes advanced academic projects demonstrating engineering support capability. My goal is to find a profession that motivates me to upgrade my knowledge everyday and help the company reach its goals by utilizing my skills to the fullest.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Heading3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Contact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PHONE: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+91 8792223172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PORTFOLIO:</w:t>
            </w:r>
          </w:p>
          <w:p>
            <w:pPr>
              <w:pStyle w:val="Normal"/>
              <w:widowControl w:val="false"/>
              <w:pBdr/>
              <w:spacing w:lineRule="auto" w:line="288" w:before="0" w:after="140"/>
              <w:rPr/>
            </w:pPr>
            <w:hyperlink r:id="rId2">
              <w:r>
                <w:rPr>
                  <w:rFonts w:eastAsia="Verdana" w:cs="Verdana" w:ascii="DejaVu Sans" w:hAnsi="DejaVu Sans"/>
                  <w:b/>
                  <w:color w:val="666666"/>
                  <w:sz w:val="16"/>
                  <w:szCs w:val="16"/>
                  <w:u w:val="single"/>
                </w:rPr>
                <w:t>https://sourabh-dev.netlify.app/</w:t>
              </w:r>
            </w:hyperlink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EMAIL: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sourabh.1998upadhye@gmail.com</w:t>
            </w:r>
          </w:p>
          <w:p>
            <w:pPr>
              <w:pStyle w:val="Heading3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Hobbies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Football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Cricket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Mobile Photography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Illustrating on Adobe Illustrator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Watching Documentaries 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Heading3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PERSONAL DETAILS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DOB                       : 10-05-1998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SEX                         : Male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LANGUAGES         : English, Kannada,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                                </w:t>
            </w:r>
            <w:r>
              <w:rPr>
                <w:rFonts w:ascii="DejaVu Sans" w:hAnsi="DejaVu Sans"/>
              </w:rPr>
              <w:t>Marathi, Hindi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NATIONALITY        :  INDIAN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FATHER’S NAME   : Jitendra Upadhye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MOTHER’s NAME :  Padma Upadhye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</w:tabs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6840" w:type="dxa"/>
            <w:tcBorders/>
          </w:tcPr>
          <w:p>
            <w:pPr>
              <w:pStyle w:val="Heading2"/>
              <w:widowControl w:val="false"/>
              <w:shd w:val="clear" w:color="auto" w:fill="00B0F0"/>
              <w:spacing w:before="240" w:after="12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EDUCATION</w:t>
            </w:r>
          </w:p>
          <w:p>
            <w:pPr>
              <w:pStyle w:val="Heading4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KLE’s Dr. MS SHESHGIRI COLLEGE OF ENGINEERING AND TECHNOLOGY, BELGAUM, KA</w:t>
            </w:r>
          </w:p>
          <w:p>
            <w:pPr>
              <w:pStyle w:val="Date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June 2016 -  September 2020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B.E. Mechanical Engineering CGPA : 7.26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Heading4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MAHESH PU COLLEGE, BELGAUM, KA</w:t>
            </w:r>
          </w:p>
          <w:p>
            <w:pPr>
              <w:pStyle w:val="Date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June 2014 – April 2016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PCMB Stream 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Score : 535/600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Heading4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LOVE DALE CENTRAL SCHOOL, BELGAUM, KA</w:t>
            </w:r>
          </w:p>
          <w:p>
            <w:pPr>
              <w:pStyle w:val="Date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April 2004 – May 2014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High School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CGPA : 7.4</w:t>
            </w:r>
          </w:p>
          <w:p>
            <w:pPr>
              <w:pStyle w:val="Heading2"/>
              <w:widowControl w:val="false"/>
              <w:shd w:val="clear" w:color="auto" w:fill="00B0F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WORK EXPERIENCE</w:t>
            </w:r>
          </w:p>
          <w:p>
            <w:pPr>
              <w:pStyle w:val="Heading4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EVERYWARE TECHNOLOGIES PVT. LTD. BANGALORE, KA [Software Developer Intern]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March 2021 – Present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Development of a domain specific search engine.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Technologies Used : Python, Java, SpringBoot, AWS SQS, Elasticsearch, Postman.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Heading4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BEMCO HYDRAULICS LTD, BELGAUM, KA  [Design Engineer Trainee]</w:t>
            </w:r>
          </w:p>
          <w:p>
            <w:pPr>
              <w:pStyle w:val="Date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June 2020– November 2020</w:t>
            </w:r>
          </w:p>
          <w:p>
            <w:pPr>
              <w:pStyle w:val="Normal"/>
              <w:widowControl w:val="false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Design and Developments of CAD drawings for Re-Railing Equipment and Assembly of the same. </w:t>
            </w:r>
          </w:p>
          <w:p>
            <w:pPr>
              <w:pStyle w:val="Heading2"/>
              <w:widowControl w:val="false"/>
              <w:shd w:val="clear" w:color="auto" w:fill="00B0F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SKILLS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 w:ascii="DejaVu Sans" w:hAnsi="DejaVu Sans"/>
                <w:color w:val="000000"/>
                <w:sz w:val="18"/>
                <w:szCs w:val="18"/>
              </w:rPr>
              <w:t>Core Java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 w:ascii="DejaVu Sans" w:hAnsi="DejaVu Sans"/>
                <w:color w:val="000000"/>
                <w:sz w:val="18"/>
                <w:szCs w:val="18"/>
              </w:rPr>
              <w:t>Java Database Connection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 w:ascii="DejaVu Sans" w:hAnsi="DejaVu Sans"/>
                <w:color w:val="000000"/>
                <w:sz w:val="18"/>
                <w:szCs w:val="18"/>
              </w:rPr>
              <w:t>Python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 w:ascii="DejaVu Sans" w:hAnsi="DejaVu Sans"/>
                <w:color w:val="000000"/>
                <w:sz w:val="18"/>
                <w:szCs w:val="18"/>
              </w:rPr>
              <w:t>SpringBoot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 w:ascii="DejaVu Sans" w:hAnsi="DejaVu Sans"/>
                <w:color w:val="000000"/>
                <w:sz w:val="18"/>
                <w:szCs w:val="18"/>
              </w:rPr>
              <w:t>AutoCad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GitHub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Html5 and Css3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SQL Database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88" w:before="0" w:after="140"/>
              <w:rPr>
                <w:rFonts w:ascii="DejaVu Sans" w:hAnsi="DejaVu Sans"/>
                <w:color w:val="000000"/>
              </w:rPr>
            </w:pPr>
            <w:r>
              <w:rPr>
                <w:rFonts w:ascii="DejaVu Sans" w:hAnsi="DejaVu Sans"/>
                <w:color w:val="000000"/>
              </w:rPr>
              <w:t>Object Oriented Programming</w:t>
            </w:r>
          </w:p>
          <w:p>
            <w:pPr>
              <w:pStyle w:val="Heading2"/>
              <w:widowControl w:val="false"/>
              <w:shd w:val="clear" w:color="auto" w:fill="00B0F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PROJECTS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Performing CRUD operation via a REST API built using SpringBoot.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2D DragonBall Z multiplayer game using Pygame library in Python.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Personal Portfolio using HTML and CSS </w:t>
            </w:r>
            <w:r>
              <w:rPr>
                <w:rFonts w:ascii="DejaVu Sans" w:hAnsi="DejaVu Sans"/>
              </w:rPr>
              <w:t>linked in the contact details.</w:t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rPr/>
      </w:pPr>
      <w:r>
        <w:rPr/>
      </w:r>
    </w:p>
    <w:sectPr>
      <w:headerReference w:type="default" r:id="rId3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1" name="Graphic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pPr>
      <w:widowControl/>
      <w:bidi w:val="0"/>
      <w:spacing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18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 w:val="true"/>
      <w:keepLines/>
      <w:spacing w:before="240" w:after="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 w:val="true"/>
      <w:keepLines/>
      <w:pBdr>
        <w:bottom w:val="single" w:sz="8" w:space="1" w:color="94B6D2"/>
      </w:pBdr>
      <w:spacing w:before="240" w:after="12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 w:val="true"/>
      <w:keepLines/>
      <w:spacing w:before="240" w:after="12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3011"/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76e2"/>
    <w:rPr>
      <w:rFonts w:ascii="Century Gothic" w:hAnsi="Century Gothic" w:eastAsia="メイリオ" w:cs="" w:asciiTheme="majorHAnsi" w:cstheme="majorBidi" w:eastAsiaTheme="majorEastAsia" w:hAnsiTheme="majorHAnsi"/>
      <w:color w:val="548AB7" w:themeColor="accent1" w:themeShade="bf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Internet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459d"/>
    <w:rPr>
      <w:rFonts w:ascii="Century Gothic" w:hAnsi="Century Gothic" w:eastAsia="メイリオ" w:cs="" w:asciiTheme="majorHAnsi" w:cstheme="majorBidi" w:eastAsiaTheme="majorEastAsia" w:hAnsiTheme="majorHAnsi"/>
      <w:b/>
      <w:caps/>
      <w:color w:val="548AB7" w:themeColor="accent1" w:themeShade="bf"/>
      <w:sz w:val="2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pPr/>
    <w:rPr>
      <w:caps/>
      <w:color w:val="000000" w:themeColor="text1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  <w:rsid w:val="00036450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pPr/>
    <w:rPr>
      <w:color w:val="000000" w:themeColor="text1"/>
      <w:spacing w:val="19"/>
      <w:w w:val="86"/>
      <w:sz w:val="32"/>
      <w:szCs w:val="28"/>
    </w:rPr>
  </w:style>
  <w:style w:type="paragraph" w:styleId="ListParagraph">
    <w:name w:val="List Paragraph"/>
    <w:basedOn w:val="Normal"/>
    <w:uiPriority w:val="34"/>
    <w:semiHidden/>
    <w:qFormat/>
    <w:rsid w:val="006a0fe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abh-dev.netlify.app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5AEE23E9C14EE290004B8F0A50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C2BDA-27FE-4BF2-9743-B537FDCDC86B}"/>
      </w:docPartPr>
      <w:docPartBody>
        <w:p w:rsidR="003137C2" w:rsidRDefault="00093F7E">
          <w:pPr>
            <w:pStyle w:val="705AEE23E9C14EE290004B8F0A503830"/>
          </w:pPr>
          <w:r w:rsidRPr="00D5459D">
            <w:t>Profile</w:t>
          </w:r>
        </w:p>
      </w:docPartBody>
    </w:docPart>
    <w:docPart>
      <w:docPartPr>
        <w:name w:val="F33A0373B8D14DB69D64CE5DAB17C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5FFC3-EB43-42F2-A173-F2AAB1A4F551}"/>
      </w:docPartPr>
      <w:docPartBody>
        <w:p w:rsidR="003137C2" w:rsidRDefault="00093F7E">
          <w:pPr>
            <w:pStyle w:val="F33A0373B8D14DB69D64CE5DAB17C0AD"/>
          </w:pPr>
          <w:r w:rsidRPr="00CB0055">
            <w:t>Contact</w:t>
          </w:r>
        </w:p>
      </w:docPartBody>
    </w:docPart>
    <w:docPart>
      <w:docPartPr>
        <w:name w:val="B8D4730094294A17A3B8E476AA93E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40EF-5706-4BDD-AEBC-A675E91609C3}"/>
      </w:docPartPr>
      <w:docPartBody>
        <w:p w:rsidR="003137C2" w:rsidRDefault="00093F7E">
          <w:pPr>
            <w:pStyle w:val="B8D4730094294A17A3B8E476AA93E874"/>
          </w:pPr>
          <w:r w:rsidRPr="004D3011">
            <w:t>PHONE:</w:t>
          </w:r>
        </w:p>
      </w:docPartBody>
    </w:docPart>
    <w:docPart>
      <w:docPartPr>
        <w:name w:val="2D30577179274E6A95C9262119DA7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954E-B900-4BEE-ACF2-AE6E14EB9778}"/>
      </w:docPartPr>
      <w:docPartBody>
        <w:p w:rsidR="003137C2" w:rsidRDefault="00093F7E">
          <w:pPr>
            <w:pStyle w:val="2D30577179274E6A95C9262119DA762C"/>
          </w:pPr>
          <w:r w:rsidRPr="004D3011">
            <w:t>EMAIL:</w:t>
          </w:r>
        </w:p>
      </w:docPartBody>
    </w:docPart>
    <w:docPart>
      <w:docPartPr>
        <w:name w:val="F839B7F811F54715B375882AF21B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AF1CD-D999-4672-8FBD-BB5AD572BDB4}"/>
      </w:docPartPr>
      <w:docPartBody>
        <w:p w:rsidR="003137C2" w:rsidRDefault="00093F7E">
          <w:pPr>
            <w:pStyle w:val="F839B7F811F54715B375882AF21BEC82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aleway Thin">
    <w:altName w:val="Trebuchet MS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7E"/>
    <w:rsid w:val="0007294A"/>
    <w:rsid w:val="00093F7E"/>
    <w:rsid w:val="003137C2"/>
    <w:rsid w:val="006D4B97"/>
    <w:rsid w:val="00AF580D"/>
    <w:rsid w:val="00B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F580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114FDE39A40028E8261EDCD6B1A68">
    <w:name w:val="99A114FDE39A40028E8261EDCD6B1A68"/>
  </w:style>
  <w:style w:type="paragraph" w:customStyle="1" w:styleId="87775020213046CF8748F4069BE58CD9">
    <w:name w:val="87775020213046CF8748F4069BE58CD9"/>
  </w:style>
  <w:style w:type="paragraph" w:customStyle="1" w:styleId="705AEE23E9C14EE290004B8F0A503830">
    <w:name w:val="705AEE23E9C14EE290004B8F0A503830"/>
  </w:style>
  <w:style w:type="paragraph" w:customStyle="1" w:styleId="A3AD383281344C69B459DDCD0E3C6FF3">
    <w:name w:val="A3AD383281344C69B459DDCD0E3C6FF3"/>
  </w:style>
  <w:style w:type="paragraph" w:customStyle="1" w:styleId="F33A0373B8D14DB69D64CE5DAB17C0AD">
    <w:name w:val="F33A0373B8D14DB69D64CE5DAB17C0AD"/>
  </w:style>
  <w:style w:type="paragraph" w:customStyle="1" w:styleId="B8D4730094294A17A3B8E476AA93E874">
    <w:name w:val="B8D4730094294A17A3B8E476AA93E874"/>
  </w:style>
  <w:style w:type="paragraph" w:customStyle="1" w:styleId="6CFF58E6673542D6B1CD2C093A965340">
    <w:name w:val="6CFF58E6673542D6B1CD2C093A965340"/>
  </w:style>
  <w:style w:type="paragraph" w:customStyle="1" w:styleId="333BF3E2520B4FC88B8E1C490DDBC045">
    <w:name w:val="333BF3E2520B4FC88B8E1C490DDBC045"/>
  </w:style>
  <w:style w:type="paragraph" w:customStyle="1" w:styleId="7D2E3F25CA2948A7BD615BE2CD19E37A">
    <w:name w:val="7D2E3F25CA2948A7BD615BE2CD19E37A"/>
  </w:style>
  <w:style w:type="paragraph" w:customStyle="1" w:styleId="2D30577179274E6A95C9262119DA762C">
    <w:name w:val="2D30577179274E6A95C9262119DA76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235EECAF3A94D15A7BE4677633707F0">
    <w:name w:val="9235EECAF3A94D15A7BE4677633707F0"/>
  </w:style>
  <w:style w:type="paragraph" w:customStyle="1" w:styleId="F839B7F811F54715B375882AF21BEC82">
    <w:name w:val="F839B7F811F54715B375882AF21BEC82"/>
  </w:style>
  <w:style w:type="paragraph" w:customStyle="1" w:styleId="01B17C9D68584233822A84649869601B">
    <w:name w:val="01B17C9D68584233822A84649869601B"/>
  </w:style>
  <w:style w:type="paragraph" w:customStyle="1" w:styleId="8757D29842F44D6895C33A6612B1AFFE">
    <w:name w:val="8757D29842F44D6895C33A6612B1AFFE"/>
  </w:style>
  <w:style w:type="paragraph" w:customStyle="1" w:styleId="7BF489EB13594E359A7382AD96893CFD">
    <w:name w:val="7BF489EB13594E359A7382AD96893CFD"/>
  </w:style>
  <w:style w:type="paragraph" w:customStyle="1" w:styleId="18A833C9DC464D1BB978AD66F24E7612">
    <w:name w:val="18A833C9DC464D1BB978AD66F24E7612"/>
  </w:style>
  <w:style w:type="paragraph" w:customStyle="1" w:styleId="7322783C5F494AB69C3FEE6779E59666">
    <w:name w:val="7322783C5F494AB69C3FEE6779E59666"/>
  </w:style>
  <w:style w:type="paragraph" w:customStyle="1" w:styleId="B39F27954FCF439F93F17B4D69F7D958">
    <w:name w:val="B39F27954FCF439F93F17B4D69F7D958"/>
  </w:style>
  <w:style w:type="paragraph" w:customStyle="1" w:styleId="242F36990C24459590F2A6D86FDF3408">
    <w:name w:val="242F36990C24459590F2A6D86FDF3408"/>
  </w:style>
  <w:style w:type="paragraph" w:customStyle="1" w:styleId="7F534561B1B049BEBE61DE7AB6C5BF1D">
    <w:name w:val="7F534561B1B049BEBE61DE7AB6C5BF1D"/>
  </w:style>
  <w:style w:type="paragraph" w:customStyle="1" w:styleId="A7005CB2B1A042AF935B968BC021C77C">
    <w:name w:val="A7005CB2B1A042AF935B968BC021C77C"/>
  </w:style>
  <w:style w:type="paragraph" w:customStyle="1" w:styleId="68C8A358C9D44BBA8A6A79180B49826F">
    <w:name w:val="68C8A358C9D44BBA8A6A79180B49826F"/>
  </w:style>
  <w:style w:type="paragraph" w:customStyle="1" w:styleId="B77150FF27E349D1A9426478D8E2FB8B">
    <w:name w:val="B77150FF27E349D1A9426478D8E2FB8B"/>
  </w:style>
  <w:style w:type="paragraph" w:customStyle="1" w:styleId="F7A279F0D6E6461481381EC86B493957">
    <w:name w:val="F7A279F0D6E6461481381EC86B493957"/>
  </w:style>
  <w:style w:type="paragraph" w:customStyle="1" w:styleId="16F6D244376247499F8639026F03B701">
    <w:name w:val="16F6D244376247499F8639026F03B701"/>
  </w:style>
  <w:style w:type="paragraph" w:customStyle="1" w:styleId="319B87A1BF5649B1944AF3689B3B0D85">
    <w:name w:val="319B87A1BF5649B1944AF3689B3B0D85"/>
  </w:style>
  <w:style w:type="paragraph" w:customStyle="1" w:styleId="95389AE157E44B059F1DDB2A52B9FD64">
    <w:name w:val="95389AE157E44B059F1DDB2A52B9FD64"/>
  </w:style>
  <w:style w:type="paragraph" w:customStyle="1" w:styleId="999645184E3D4C8DB267626F1E3A48E4">
    <w:name w:val="999645184E3D4C8DB267626F1E3A48E4"/>
  </w:style>
  <w:style w:type="paragraph" w:customStyle="1" w:styleId="20E50982C3B747DDB7DB9DCA4C050DE3">
    <w:name w:val="20E50982C3B747DDB7DB9DCA4C050DE3"/>
  </w:style>
  <w:style w:type="paragraph" w:customStyle="1" w:styleId="84556EFAE70947658C3FE2F594EEB799">
    <w:name w:val="84556EFAE70947658C3FE2F594EEB799"/>
  </w:style>
  <w:style w:type="paragraph" w:customStyle="1" w:styleId="B30E16400C3A471684366FBBD50DA349">
    <w:name w:val="B30E16400C3A471684366FBBD50DA349"/>
  </w:style>
  <w:style w:type="paragraph" w:customStyle="1" w:styleId="4D9F7410CFF84D24BECC9A01CD623FB2">
    <w:name w:val="4D9F7410CFF84D24BECC9A01CD623FB2"/>
  </w:style>
  <w:style w:type="paragraph" w:customStyle="1" w:styleId="BF5845DDDE4D4637B38309489BF874A8">
    <w:name w:val="BF5845DDDE4D4637B38309489BF874A8"/>
  </w:style>
  <w:style w:type="paragraph" w:customStyle="1" w:styleId="5049DAADB80A4F67B7BB4590D7130E9F">
    <w:name w:val="5049DAADB80A4F67B7BB4590D7130E9F"/>
  </w:style>
  <w:style w:type="paragraph" w:customStyle="1" w:styleId="4A01C26F4822496E86808FA473F4D528">
    <w:name w:val="4A01C26F4822496E86808FA473F4D528"/>
  </w:style>
  <w:style w:type="paragraph" w:customStyle="1" w:styleId="A58B3BF1C5414CAF8CF7CF4E32C6778F">
    <w:name w:val="A58B3BF1C5414CAF8CF7CF4E32C6778F"/>
  </w:style>
  <w:style w:type="paragraph" w:customStyle="1" w:styleId="BF194C0AF3FB43369E1C9BDD8ECAAFFC">
    <w:name w:val="BF194C0AF3FB43369E1C9BDD8ECAAFFC"/>
  </w:style>
  <w:style w:type="paragraph" w:customStyle="1" w:styleId="D2AE7C1B3ED44152A4C1F966DCBFCA2E">
    <w:name w:val="D2AE7C1B3ED44152A4C1F966DCBFCA2E"/>
  </w:style>
  <w:style w:type="paragraph" w:customStyle="1" w:styleId="A349B1A171E74888BD7FCB19CF98831E">
    <w:name w:val="A349B1A171E74888BD7FCB19CF98831E"/>
  </w:style>
  <w:style w:type="paragraph" w:customStyle="1" w:styleId="99D58F4CDDF0440685A843E985EAE939">
    <w:name w:val="99D58F4CDDF0440685A843E985EAE939"/>
  </w:style>
  <w:style w:type="character" w:customStyle="1" w:styleId="Heading2Char">
    <w:name w:val="Heading 2 Char"/>
    <w:basedOn w:val="DefaultParagraphFont"/>
    <w:link w:val="Heading2"/>
    <w:uiPriority w:val="9"/>
    <w:rsid w:val="00AF580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94503657611407D9CF3C139518C9DE9">
    <w:name w:val="494503657611407D9CF3C139518C9DE9"/>
  </w:style>
  <w:style w:type="paragraph" w:customStyle="1" w:styleId="54A84A5C4A4A4AC4BB0C54F787BC08C3">
    <w:name w:val="54A84A5C4A4A4AC4BB0C54F787BC08C3"/>
    <w:rsid w:val="003137C2"/>
  </w:style>
  <w:style w:type="paragraph" w:customStyle="1" w:styleId="2E8A4124A4044007A8588F1BE5F1816B">
    <w:name w:val="2E8A4124A4044007A8588F1BE5F1816B"/>
    <w:rsid w:val="00AF5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F43DB-192A-47EA-BBB1-203EA2BEEA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{4CE33CBE-4092-4D2E-801B-830326684A2E}tf00546271_win32</Template>
  <TotalTime>8</TotalTime>
  <Application>LibreOffice/7.0.5.2$Linux_X86_64 LibreOffice_project/00$Build-2</Application>
  <AppVersion>15.0000</AppVersion>
  <Pages>1</Pages>
  <Words>268</Words>
  <Characters>1576</Characters>
  <CharactersWithSpaces>1880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2021-05-15T23:23:00Z</dcterms:created>
  <dc:creator/>
  <dc:description/>
  <dc:language>en-IN</dc:language>
  <cp:lastModifiedBy/>
  <dcterms:modified xsi:type="dcterms:W3CDTF">2021-05-23T15:52:49Z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